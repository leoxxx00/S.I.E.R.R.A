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ACD10C8" w:rsidR="001A4A7E" w:rsidRDefault="0009270B" w:rsidP="00725D7C">
      <w:pPr>
        <w:pStyle w:val="Title"/>
        <w:jc w:val="center"/>
      </w:pPr>
      <w:r>
        <w:rPr>
          <w:rFonts w:ascii="Apple Chancery" w:hAnsi="Apple Chancery" w:cs="Apple Chancery"/>
        </w:rPr>
        <w:t>RetuRn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1046D16D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42073204" w14:textId="69CE61DB" w:rsidR="00E80DDE" w:rsidRPr="001A4A7E" w:rsidRDefault="00E80DDE" w:rsidP="00E80DD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 </w:t>
      </w:r>
    </w:p>
    <w:p w14:paraId="07DCF09B" w14:textId="77777777" w:rsidR="00E80DDE" w:rsidRPr="001A4A7E" w:rsidRDefault="00E80DDE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45E7FF0A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807"/>
        <w:gridCol w:w="6088"/>
        <w:gridCol w:w="2175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889C" w14:textId="77777777" w:rsidR="000C65B3" w:rsidRDefault="000C65B3" w:rsidP="00DA124E">
      <w:r>
        <w:separator/>
      </w:r>
    </w:p>
  </w:endnote>
  <w:endnote w:type="continuationSeparator" w:id="0">
    <w:p w14:paraId="2F213892" w14:textId="77777777" w:rsidR="000C65B3" w:rsidRDefault="000C65B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FA07" w14:textId="77777777" w:rsidR="000C65B3" w:rsidRDefault="000C65B3" w:rsidP="00DA124E">
      <w:r>
        <w:separator/>
      </w:r>
    </w:p>
  </w:footnote>
  <w:footnote w:type="continuationSeparator" w:id="0">
    <w:p w14:paraId="44B8416C" w14:textId="77777777" w:rsidR="000C65B3" w:rsidRDefault="000C65B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270B"/>
    <w:rsid w:val="00097727"/>
    <w:rsid w:val="000C65B3"/>
    <w:rsid w:val="000F3D19"/>
    <w:rsid w:val="000F6293"/>
    <w:rsid w:val="000F6398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01970"/>
    <w:rsid w:val="00335034"/>
    <w:rsid w:val="00344F15"/>
    <w:rsid w:val="003525FA"/>
    <w:rsid w:val="00390027"/>
    <w:rsid w:val="003968B9"/>
    <w:rsid w:val="00434387"/>
    <w:rsid w:val="004A6A7F"/>
    <w:rsid w:val="004D7BC1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25D7C"/>
    <w:rsid w:val="00756036"/>
    <w:rsid w:val="00767D7F"/>
    <w:rsid w:val="007A2DFF"/>
    <w:rsid w:val="00846FB5"/>
    <w:rsid w:val="00865239"/>
    <w:rsid w:val="00982864"/>
    <w:rsid w:val="0099219D"/>
    <w:rsid w:val="009C44C8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61B2E"/>
    <w:rsid w:val="00E70B6C"/>
    <w:rsid w:val="00E80DDE"/>
    <w:rsid w:val="00E87249"/>
    <w:rsid w:val="00EB59E9"/>
    <w:rsid w:val="00EC23BD"/>
    <w:rsid w:val="00EC6D7C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75E14"/>
    <w:rsid w:val="001F16CC"/>
    <w:rsid w:val="00222E10"/>
    <w:rsid w:val="004D6501"/>
    <w:rsid w:val="00524856"/>
    <w:rsid w:val="007931FB"/>
    <w:rsid w:val="00836CAF"/>
    <w:rsid w:val="0087499A"/>
    <w:rsid w:val="009250E5"/>
    <w:rsid w:val="00BD33F9"/>
    <w:rsid w:val="00D94F0E"/>
    <w:rsid w:val="00F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23</cp:revision>
  <dcterms:created xsi:type="dcterms:W3CDTF">2022-10-08T09:21:00Z</dcterms:created>
  <dcterms:modified xsi:type="dcterms:W3CDTF">2022-12-27T12:44:00Z</dcterms:modified>
  <cp:category/>
  <cp:version/>
</cp:coreProperties>
</file>