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0174E17C" w:rsidR="001A4A7E" w:rsidRDefault="008B1816" w:rsidP="00F22A39">
      <w:pPr>
        <w:pStyle w:val="Title"/>
        <w:jc w:val="center"/>
      </w:pPr>
      <w:r>
        <w:rPr>
          <w:rFonts w:ascii="Apple Chancery" w:hAnsi="Apple Chancery" w:cs="Apple Chancery"/>
        </w:rPr>
        <w:t>Recepit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</w:p>
    <w:p w14:paraId="2A660C15" w14:textId="15EBA3A7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333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5CFEDBA1" w14:textId="77777777" w:rsidR="00637E12" w:rsidRDefault="00637E12" w:rsidP="00637E12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 </w:t>
      </w:r>
    </w:p>
    <w:p w14:paraId="0BF1F98A" w14:textId="77777777" w:rsidR="00637E12" w:rsidRPr="001A4A7E" w:rsidRDefault="00637E12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79CBE252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  <w:r w:rsidR="0007131B" w:rsidRPr="0007131B">
        <w:rPr>
          <w:rFonts w:ascii="Adobe Gothic Std B" w:eastAsia="Adobe Gothic Std B" w:hAnsi="Adobe Gothic Std B"/>
          <w:b/>
          <w:bCs/>
        </w:rPr>
        <w:t>P.A.I.D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purple shirt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351.0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28700" cy="10287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1749" w14:textId="77777777" w:rsidR="002C4FEE" w:rsidRDefault="002C4FEE" w:rsidP="00DA124E">
      <w:r>
        <w:separator/>
      </w:r>
    </w:p>
  </w:endnote>
  <w:endnote w:type="continuationSeparator" w:id="0">
    <w:p w14:paraId="019723D6" w14:textId="77777777" w:rsidR="002C4FEE" w:rsidRDefault="002C4FE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42B4" w14:textId="77777777" w:rsidR="002C4FEE" w:rsidRDefault="002C4FEE" w:rsidP="00DA124E">
      <w:r>
        <w:separator/>
      </w:r>
    </w:p>
  </w:footnote>
  <w:footnote w:type="continuationSeparator" w:id="0">
    <w:p w14:paraId="1B48B428" w14:textId="77777777" w:rsidR="002C4FEE" w:rsidRDefault="002C4FE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7131B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C4FEE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502760"/>
    <w:rsid w:val="00541768"/>
    <w:rsid w:val="005417F6"/>
    <w:rsid w:val="005E117D"/>
    <w:rsid w:val="005E4E1E"/>
    <w:rsid w:val="006350A1"/>
    <w:rsid w:val="00637E12"/>
    <w:rsid w:val="00697198"/>
    <w:rsid w:val="006B4F86"/>
    <w:rsid w:val="006C1D33"/>
    <w:rsid w:val="006D3592"/>
    <w:rsid w:val="00756036"/>
    <w:rsid w:val="00767D7F"/>
    <w:rsid w:val="007A2DFF"/>
    <w:rsid w:val="00802135"/>
    <w:rsid w:val="00846FB5"/>
    <w:rsid w:val="00865239"/>
    <w:rsid w:val="008B1816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C4631C"/>
    <w:rsid w:val="00CA3FA4"/>
    <w:rsid w:val="00CB2310"/>
    <w:rsid w:val="00CD01B4"/>
    <w:rsid w:val="00D27961"/>
    <w:rsid w:val="00D45686"/>
    <w:rsid w:val="00D46230"/>
    <w:rsid w:val="00D62BD5"/>
    <w:rsid w:val="00D639F3"/>
    <w:rsid w:val="00D8503D"/>
    <w:rsid w:val="00DA124E"/>
    <w:rsid w:val="00DB29C3"/>
    <w:rsid w:val="00DE3DFA"/>
    <w:rsid w:val="00DF32B2"/>
    <w:rsid w:val="00E10529"/>
    <w:rsid w:val="00E61B2E"/>
    <w:rsid w:val="00E70B6C"/>
    <w:rsid w:val="00E87249"/>
    <w:rsid w:val="00EB59E9"/>
    <w:rsid w:val="00EC23BD"/>
    <w:rsid w:val="00F22A39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131B0"/>
    <w:rsid w:val="000D6320"/>
    <w:rsid w:val="00175E14"/>
    <w:rsid w:val="00222E10"/>
    <w:rsid w:val="004612BE"/>
    <w:rsid w:val="004D6501"/>
    <w:rsid w:val="00524856"/>
    <w:rsid w:val="007931FB"/>
    <w:rsid w:val="0087499A"/>
    <w:rsid w:val="009250E5"/>
    <w:rsid w:val="00C0506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22</cp:revision>
  <dcterms:created xsi:type="dcterms:W3CDTF">2022-10-08T09:21:00Z</dcterms:created>
  <dcterms:modified xsi:type="dcterms:W3CDTF">2022-12-22T14:04:00Z</dcterms:modified>
  <cp:category/>
  <cp:version/>
</cp:coreProperties>
</file>